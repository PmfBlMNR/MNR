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98" w:rsidRPr="006A4798" w:rsidRDefault="00CF7BA2" w:rsidP="006A4798">
      <w:pPr>
        <w:jc w:val="center"/>
        <w:rPr>
          <w:b/>
          <w:lang w:val="sr-Latn-RS"/>
        </w:rPr>
      </w:pPr>
      <w:r>
        <w:rPr>
          <w:b/>
          <w:lang w:val="sr-Cyrl-RS"/>
        </w:rPr>
        <w:t>Методика наставе рачунарства</w:t>
      </w:r>
      <w:r w:rsidR="00013B90">
        <w:rPr>
          <w:b/>
          <w:lang w:val="sr-Latn-RS"/>
        </w:rPr>
        <w:t xml:space="preserve"> (група </w:t>
      </w:r>
      <w:r w:rsidR="00495EE8">
        <w:rPr>
          <w:b/>
          <w:lang w:val="sr-Cyrl-RS"/>
        </w:rPr>
        <w:t>3</w:t>
      </w:r>
      <w:r w:rsidR="006A4798" w:rsidRPr="006A4798">
        <w:rPr>
          <w:b/>
          <w:lang w:val="sr-Latn-RS"/>
        </w:rPr>
        <w:t>)</w:t>
      </w:r>
    </w:p>
    <w:p w:rsidR="00201788" w:rsidRPr="00F129C8" w:rsidRDefault="006A4798" w:rsidP="006A4798">
      <w:pPr>
        <w:jc w:val="center"/>
        <w:rPr>
          <w:lang w:val="sr-Latn-RS"/>
        </w:rPr>
      </w:pPr>
      <w:r w:rsidRPr="006A4798">
        <w:rPr>
          <w:b/>
          <w:lang w:val="sr-Latn-RS"/>
        </w:rPr>
        <w:t>ј</w:t>
      </w:r>
      <w:proofErr w:type="spellStart"/>
      <w:r w:rsidR="00C11A0C">
        <w:rPr>
          <w:b/>
          <w:lang w:val="sr-Cyrl-RS"/>
        </w:rPr>
        <w:t>уни</w:t>
      </w:r>
      <w:proofErr w:type="spellEnd"/>
      <w:r w:rsidRPr="006A4798">
        <w:rPr>
          <w:b/>
          <w:lang w:val="sr-Latn-RS"/>
        </w:rPr>
        <w:t xml:space="preserve"> 2018.</w:t>
      </w:r>
    </w:p>
    <w:p w:rsidR="00F129C8" w:rsidRPr="00F129C8" w:rsidRDefault="00F129C8" w:rsidP="0013515D">
      <w:pPr>
        <w:rPr>
          <w:lang w:val="sr-Latn-RS"/>
        </w:rPr>
      </w:pPr>
      <w:r w:rsidRPr="00F129C8">
        <w:rPr>
          <w:lang w:val="sr-Latn-RS"/>
        </w:rPr>
        <w:t>______________________________________________________________________________</w:t>
      </w:r>
    </w:p>
    <w:p w:rsidR="00F129C8" w:rsidRDefault="00F129C8" w:rsidP="007F3CC7">
      <w:pPr>
        <w:rPr>
          <w:lang w:val="sr-Latn-RS"/>
        </w:rPr>
      </w:pPr>
      <w:r>
        <w:rPr>
          <w:lang w:val="sr-Latn-RS"/>
        </w:rPr>
        <w:t xml:space="preserve"> </w:t>
      </w:r>
    </w:p>
    <w:p w:rsidR="00011F60" w:rsidRDefault="006B4D3A" w:rsidP="007F3CC7">
      <w:pPr>
        <w:rPr>
          <w:lang w:val="sr-Cyrl-RS"/>
        </w:rPr>
      </w:pPr>
      <w:r w:rsidRPr="006B4D3A">
        <w:rPr>
          <w:lang w:val="sr-Latn-RS"/>
        </w:rPr>
        <w:t xml:space="preserve">Теоријски дио – </w:t>
      </w:r>
      <w:r w:rsidR="00CF7BA2">
        <w:rPr>
          <w:lang w:val="sr-Cyrl-RS"/>
        </w:rPr>
        <w:t>о</w:t>
      </w:r>
      <w:proofErr w:type="spellStart"/>
      <w:r w:rsidRPr="006B4D3A">
        <w:rPr>
          <w:lang w:val="sr-Latn-RS"/>
        </w:rPr>
        <w:t>вај</w:t>
      </w:r>
      <w:proofErr w:type="spellEnd"/>
      <w:r w:rsidRPr="006B4D3A">
        <w:rPr>
          <w:lang w:val="sr-Latn-RS"/>
        </w:rPr>
        <w:t xml:space="preserve"> дио испита се ради тако што се одговори на постављена питања пишу на папиру. Вријеме за теоријски дио је </w:t>
      </w:r>
      <w:r w:rsidR="00450F8D">
        <w:rPr>
          <w:lang w:val="sr-Cyrl-RS"/>
        </w:rPr>
        <w:t>9</w:t>
      </w:r>
      <w:bookmarkStart w:id="0" w:name="_GoBack"/>
      <w:bookmarkEnd w:id="0"/>
      <w:r w:rsidR="00CF7BA2">
        <w:rPr>
          <w:lang w:val="sr-Cyrl-RS"/>
        </w:rPr>
        <w:t>0</w:t>
      </w:r>
      <w:r w:rsidRPr="006B4D3A">
        <w:rPr>
          <w:lang w:val="sr-Latn-RS"/>
        </w:rPr>
        <w:t xml:space="preserve"> минута.</w:t>
      </w:r>
    </w:p>
    <w:p w:rsidR="006B4D3A" w:rsidRPr="006B4D3A" w:rsidRDefault="006B4D3A" w:rsidP="007F3CC7">
      <w:pPr>
        <w:rPr>
          <w:lang w:val="sr-Cyrl-RS"/>
        </w:rPr>
      </w:pPr>
    </w:p>
    <w:p w:rsidR="009F4D89" w:rsidRPr="009A7D54" w:rsidRDefault="00247C65" w:rsidP="00011F6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је то методика</w:t>
      </w:r>
      <w:r w:rsidR="005C46BD">
        <w:rPr>
          <w:lang w:val="sr-Cyrl-RS"/>
        </w:rPr>
        <w:t xml:space="preserve"> информатике</w:t>
      </w:r>
      <w:r>
        <w:rPr>
          <w:lang w:val="sr-Cyrl-RS"/>
        </w:rPr>
        <w:t xml:space="preserve">? Описати </w:t>
      </w:r>
      <w:r w:rsidR="005C46BD">
        <w:rPr>
          <w:lang w:val="sr-Cyrl-RS"/>
        </w:rPr>
        <w:t xml:space="preserve">темељна информатичка знања и </w:t>
      </w:r>
      <w:proofErr w:type="spellStart"/>
      <w:r w:rsidR="005C46BD">
        <w:rPr>
          <w:lang w:val="sr-Cyrl-RS"/>
        </w:rPr>
        <w:t>вјештине</w:t>
      </w:r>
      <w:proofErr w:type="spellEnd"/>
      <w:r w:rsidR="005C46BD">
        <w:rPr>
          <w:lang w:val="sr-Cyrl-RS"/>
        </w:rPr>
        <w:t xml:space="preserve">, као и додатне знања потребна будућим наставницима информатике </w:t>
      </w:r>
      <w:r w:rsidR="009F4D89">
        <w:rPr>
          <w:lang w:val="sr-Cyrl-RS"/>
        </w:rPr>
        <w:t>.</w:t>
      </w:r>
    </w:p>
    <w:p w:rsidR="009A7D54" w:rsidRPr="00D15B59" w:rsidRDefault="00D15B59" w:rsidP="00011F6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 xml:space="preserve">Шта је то знање, шта су то способности? Описати </w:t>
      </w:r>
      <w:proofErr w:type="spellStart"/>
      <w:r>
        <w:rPr>
          <w:lang w:val="sr-Cyrl-RS"/>
        </w:rPr>
        <w:t>Пратов</w:t>
      </w:r>
      <w:proofErr w:type="spellEnd"/>
      <w:r>
        <w:rPr>
          <w:lang w:val="sr-Cyrl-RS"/>
        </w:rPr>
        <w:t xml:space="preserve"> модел подучавања.</w:t>
      </w:r>
    </w:p>
    <w:p w:rsidR="00D15B59" w:rsidRPr="00D15B59" w:rsidRDefault="00D15B59" w:rsidP="00D15B5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је то фронтални облик наставе? Описати карактеристике тог облика наставе.</w:t>
      </w:r>
    </w:p>
    <w:p w:rsidR="00D15B59" w:rsidRPr="00D15B59" w:rsidRDefault="00D15B59" w:rsidP="00D15B5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Описати структуру наставног процеса, као и садржај сваке од појединачних фаза.</w:t>
      </w:r>
    </w:p>
    <w:p w:rsidR="00D15B59" w:rsidRPr="009F4D89" w:rsidRDefault="00D15B59" w:rsidP="00D15B5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Описати начине за представљање звука у рачунару.</w:t>
      </w:r>
    </w:p>
    <w:p w:rsidR="00011F60" w:rsidRPr="00011F60" w:rsidRDefault="00011F60" w:rsidP="00F10A96">
      <w:pPr>
        <w:pStyle w:val="ListParagraph"/>
        <w:rPr>
          <w:lang w:val="sr-Latn-RS"/>
        </w:rPr>
      </w:pPr>
    </w:p>
    <w:p w:rsidR="007F3CC7" w:rsidRPr="00F129C8" w:rsidRDefault="007F3CC7" w:rsidP="007F3CC7">
      <w:pPr>
        <w:rPr>
          <w:lang w:val="sr-Latn-RS"/>
        </w:rPr>
      </w:pPr>
      <w:r w:rsidRPr="00F129C8">
        <w:rPr>
          <w:lang w:val="sr-Latn-RS"/>
        </w:rPr>
        <w:t> </w:t>
      </w:r>
    </w:p>
    <w:p w:rsidR="007313E9" w:rsidRPr="00F129C8" w:rsidRDefault="007313E9">
      <w:pPr>
        <w:rPr>
          <w:lang w:val="sr-Latn-RS"/>
        </w:rPr>
      </w:pPr>
    </w:p>
    <w:sectPr w:rsidR="007313E9" w:rsidRPr="00F12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E4E16"/>
    <w:multiLevelType w:val="hybridMultilevel"/>
    <w:tmpl w:val="DAC4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57DA0"/>
    <w:multiLevelType w:val="hybridMultilevel"/>
    <w:tmpl w:val="796E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6A1F"/>
    <w:multiLevelType w:val="hybridMultilevel"/>
    <w:tmpl w:val="F1447938"/>
    <w:lvl w:ilvl="0" w:tplc="24F061A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D3"/>
    <w:rsid w:val="00011F60"/>
    <w:rsid w:val="00013B90"/>
    <w:rsid w:val="00032C00"/>
    <w:rsid w:val="0013515D"/>
    <w:rsid w:val="001B1404"/>
    <w:rsid w:val="00201788"/>
    <w:rsid w:val="0022704B"/>
    <w:rsid w:val="00247C65"/>
    <w:rsid w:val="00257DF0"/>
    <w:rsid w:val="002E7D69"/>
    <w:rsid w:val="00333054"/>
    <w:rsid w:val="003566AD"/>
    <w:rsid w:val="003C6295"/>
    <w:rsid w:val="00450F8D"/>
    <w:rsid w:val="00495EE8"/>
    <w:rsid w:val="004F4765"/>
    <w:rsid w:val="00524660"/>
    <w:rsid w:val="005C46BD"/>
    <w:rsid w:val="00602F56"/>
    <w:rsid w:val="00657A92"/>
    <w:rsid w:val="006A4798"/>
    <w:rsid w:val="006B4D3A"/>
    <w:rsid w:val="006C6F14"/>
    <w:rsid w:val="006F2F8E"/>
    <w:rsid w:val="006F41D3"/>
    <w:rsid w:val="007313E9"/>
    <w:rsid w:val="00745B7B"/>
    <w:rsid w:val="007D3320"/>
    <w:rsid w:val="007F3CC7"/>
    <w:rsid w:val="008C0402"/>
    <w:rsid w:val="00931A0B"/>
    <w:rsid w:val="00933B08"/>
    <w:rsid w:val="009362AB"/>
    <w:rsid w:val="00971C66"/>
    <w:rsid w:val="00992234"/>
    <w:rsid w:val="009A7D54"/>
    <w:rsid w:val="009F4D89"/>
    <w:rsid w:val="00A40AB5"/>
    <w:rsid w:val="00B041F6"/>
    <w:rsid w:val="00B54CEA"/>
    <w:rsid w:val="00BF5366"/>
    <w:rsid w:val="00C11A0C"/>
    <w:rsid w:val="00CF7BA2"/>
    <w:rsid w:val="00D15B59"/>
    <w:rsid w:val="00D27D3E"/>
    <w:rsid w:val="00E36866"/>
    <w:rsid w:val="00E376F4"/>
    <w:rsid w:val="00E47DEF"/>
    <w:rsid w:val="00F10A96"/>
    <w:rsid w:val="00F129C8"/>
    <w:rsid w:val="00F76DB2"/>
    <w:rsid w:val="00F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87BF1B7-70A8-4F2E-9012-2E0B0709FFD7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C7FDAFAD-1EFC-4CD5-BF7F-54D0C6B3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Vlado Filipovic</cp:lastModifiedBy>
  <cp:revision>8</cp:revision>
  <cp:lastPrinted>2018-07-01T11:48:00Z</cp:lastPrinted>
  <dcterms:created xsi:type="dcterms:W3CDTF">2018-07-01T11:21:00Z</dcterms:created>
  <dcterms:modified xsi:type="dcterms:W3CDTF">2018-07-01T11:48:00Z</dcterms:modified>
</cp:coreProperties>
</file>