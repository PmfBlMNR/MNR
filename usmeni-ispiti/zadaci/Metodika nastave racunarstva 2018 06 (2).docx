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98" w:rsidRPr="006A4798" w:rsidRDefault="00CF7BA2" w:rsidP="006A4798">
      <w:pPr>
        <w:jc w:val="center"/>
        <w:rPr>
          <w:b/>
          <w:lang w:val="sr-Latn-RS"/>
        </w:rPr>
      </w:pPr>
      <w:r>
        <w:rPr>
          <w:b/>
          <w:lang w:val="sr-Cyrl-RS"/>
        </w:rPr>
        <w:t>Методика наставе рачунарства</w:t>
      </w:r>
      <w:r w:rsidR="00013B90">
        <w:rPr>
          <w:b/>
          <w:lang w:val="sr-Latn-RS"/>
        </w:rPr>
        <w:t xml:space="preserve"> (група </w:t>
      </w:r>
      <w:r w:rsidR="00013B90">
        <w:rPr>
          <w:b/>
          <w:lang w:val="sr-Cyrl-RS"/>
        </w:rPr>
        <w:t>2</w:t>
      </w:r>
      <w:r w:rsidR="006A4798" w:rsidRPr="006A4798">
        <w:rPr>
          <w:b/>
          <w:lang w:val="sr-Latn-RS"/>
        </w:rPr>
        <w:t>)</w:t>
      </w:r>
    </w:p>
    <w:p w:rsidR="00201788" w:rsidRPr="00F129C8" w:rsidRDefault="006A4798" w:rsidP="006A4798">
      <w:pPr>
        <w:jc w:val="center"/>
        <w:rPr>
          <w:lang w:val="sr-Latn-RS"/>
        </w:rPr>
      </w:pPr>
      <w:r w:rsidRPr="006A4798">
        <w:rPr>
          <w:b/>
          <w:lang w:val="sr-Latn-RS"/>
        </w:rPr>
        <w:t>ј</w:t>
      </w:r>
      <w:proofErr w:type="spellStart"/>
      <w:r w:rsidR="00C11A0C">
        <w:rPr>
          <w:b/>
          <w:lang w:val="sr-Cyrl-RS"/>
        </w:rPr>
        <w:t>уни</w:t>
      </w:r>
      <w:proofErr w:type="spellEnd"/>
      <w:r w:rsidRPr="006A4798">
        <w:rPr>
          <w:b/>
          <w:lang w:val="sr-Latn-RS"/>
        </w:rPr>
        <w:t xml:space="preserve"> 2018.</w:t>
      </w:r>
    </w:p>
    <w:p w:rsidR="00F129C8" w:rsidRPr="00F129C8" w:rsidRDefault="00F129C8" w:rsidP="0013515D">
      <w:pPr>
        <w:rPr>
          <w:lang w:val="sr-Latn-RS"/>
        </w:rPr>
      </w:pPr>
      <w:r w:rsidRPr="00F129C8">
        <w:rPr>
          <w:lang w:val="sr-Latn-RS"/>
        </w:rPr>
        <w:t>______________________________________________________________________________</w:t>
      </w:r>
    </w:p>
    <w:p w:rsidR="00F129C8" w:rsidRDefault="00F129C8" w:rsidP="007F3CC7">
      <w:pPr>
        <w:rPr>
          <w:lang w:val="sr-Latn-RS"/>
        </w:rPr>
      </w:pPr>
      <w:r>
        <w:rPr>
          <w:lang w:val="sr-Latn-RS"/>
        </w:rPr>
        <w:t xml:space="preserve"> </w:t>
      </w:r>
    </w:p>
    <w:p w:rsidR="00011F60" w:rsidRDefault="006B4D3A" w:rsidP="007F3CC7">
      <w:pPr>
        <w:rPr>
          <w:lang w:val="sr-Cyrl-RS"/>
        </w:rPr>
      </w:pPr>
      <w:r w:rsidRPr="006B4D3A">
        <w:rPr>
          <w:lang w:val="sr-Latn-RS"/>
        </w:rPr>
        <w:t xml:space="preserve">Теоријски дио – </w:t>
      </w:r>
      <w:r w:rsidR="00CF7BA2">
        <w:rPr>
          <w:lang w:val="sr-Cyrl-RS"/>
        </w:rPr>
        <w:t>о</w:t>
      </w:r>
      <w:proofErr w:type="spellStart"/>
      <w:r w:rsidRPr="006B4D3A">
        <w:rPr>
          <w:lang w:val="sr-Latn-RS"/>
        </w:rPr>
        <w:t>вај</w:t>
      </w:r>
      <w:proofErr w:type="spellEnd"/>
      <w:r w:rsidRPr="006B4D3A">
        <w:rPr>
          <w:lang w:val="sr-Latn-RS"/>
        </w:rPr>
        <w:t xml:space="preserve"> дио испита се ради тако што се одговори на постављена питања пишу на папиру. Вријеме за теоријски дио је </w:t>
      </w:r>
      <w:r w:rsidR="00FF73A4">
        <w:rPr>
          <w:lang w:val="sr-Cyrl-RS"/>
        </w:rPr>
        <w:t>9</w:t>
      </w:r>
      <w:bookmarkStart w:id="0" w:name="_GoBack"/>
      <w:bookmarkEnd w:id="0"/>
      <w:r w:rsidR="00CF7BA2">
        <w:rPr>
          <w:lang w:val="sr-Cyrl-RS"/>
        </w:rPr>
        <w:t>0</w:t>
      </w:r>
      <w:r w:rsidRPr="006B4D3A">
        <w:rPr>
          <w:lang w:val="sr-Latn-RS"/>
        </w:rPr>
        <w:t xml:space="preserve"> минута.</w:t>
      </w:r>
    </w:p>
    <w:p w:rsidR="006B4D3A" w:rsidRPr="006B4D3A" w:rsidRDefault="006B4D3A" w:rsidP="007F3CC7">
      <w:pPr>
        <w:rPr>
          <w:lang w:val="sr-Cyrl-RS"/>
        </w:rPr>
      </w:pPr>
    </w:p>
    <w:p w:rsidR="009F4D89" w:rsidRPr="009A7D54" w:rsidRDefault="00247C65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је то методика</w:t>
      </w:r>
      <w:r w:rsidR="00612D89">
        <w:rPr>
          <w:lang w:val="sr-Cyrl-RS"/>
        </w:rPr>
        <w:t xml:space="preserve"> информатике</w:t>
      </w:r>
      <w:r>
        <w:rPr>
          <w:lang w:val="sr-Cyrl-RS"/>
        </w:rPr>
        <w:t xml:space="preserve">? Описати </w:t>
      </w:r>
      <w:r w:rsidR="00612D89">
        <w:rPr>
          <w:lang w:val="sr-Cyrl-RS"/>
        </w:rPr>
        <w:t>специфичности информатике у односу на  друге наставне предмете</w:t>
      </w:r>
      <w:r w:rsidR="009F4D89">
        <w:rPr>
          <w:lang w:val="sr-Cyrl-RS"/>
        </w:rPr>
        <w:t>.</w:t>
      </w:r>
    </w:p>
    <w:p w:rsidR="00F35372" w:rsidRPr="009F4D89" w:rsidRDefault="00F35372" w:rsidP="00F3537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 xml:space="preserve">Шта је то знање, шта су то способности? </w:t>
      </w:r>
      <w:r w:rsidR="00047B15">
        <w:rPr>
          <w:lang w:val="sr-Cyrl-RS"/>
        </w:rPr>
        <w:t>Описати д</w:t>
      </w:r>
      <w:r>
        <w:rPr>
          <w:lang w:val="sr-Cyrl-RS"/>
        </w:rPr>
        <w:t xml:space="preserve">идактички троугао и дидактички четвороугао. </w:t>
      </w:r>
    </w:p>
    <w:p w:rsidR="009A7D54" w:rsidRPr="004F3D5C" w:rsidRDefault="00047B15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је то групни облик наставе? Описати к</w:t>
      </w:r>
      <w:r w:rsidR="00F35372">
        <w:rPr>
          <w:lang w:val="sr-Cyrl-RS"/>
        </w:rPr>
        <w:t>арактеристике</w:t>
      </w:r>
      <w:r>
        <w:rPr>
          <w:lang w:val="sr-Cyrl-RS"/>
        </w:rPr>
        <w:t xml:space="preserve"> тог облика наставе</w:t>
      </w:r>
      <w:r w:rsidR="00F35372">
        <w:rPr>
          <w:lang w:val="sr-Cyrl-RS"/>
        </w:rPr>
        <w:t>.</w:t>
      </w:r>
    </w:p>
    <w:p w:rsidR="004F3D5C" w:rsidRPr="004F3D5C" w:rsidRDefault="004F3D5C" w:rsidP="004F3D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су то наставна начела? Побројати и укратко описати наставна начела. Која су од њих најважнија за наставу информатике?</w:t>
      </w:r>
    </w:p>
    <w:p w:rsidR="004F3D5C" w:rsidRPr="009F4D89" w:rsidRDefault="00DD090B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Описати начине за представљање слике у рачунару.</w:t>
      </w:r>
    </w:p>
    <w:p w:rsidR="00011F60" w:rsidRPr="00011F60" w:rsidRDefault="00011F60" w:rsidP="00F10A96">
      <w:pPr>
        <w:pStyle w:val="ListParagraph"/>
        <w:rPr>
          <w:lang w:val="sr-Latn-RS"/>
        </w:rPr>
      </w:pPr>
    </w:p>
    <w:p w:rsidR="007F3CC7" w:rsidRPr="00F129C8" w:rsidRDefault="007F3CC7" w:rsidP="007F3CC7">
      <w:pPr>
        <w:rPr>
          <w:lang w:val="sr-Latn-RS"/>
        </w:rPr>
      </w:pPr>
      <w:r w:rsidRPr="00F129C8">
        <w:rPr>
          <w:lang w:val="sr-Latn-RS"/>
        </w:rPr>
        <w:t> </w:t>
      </w:r>
    </w:p>
    <w:p w:rsidR="007313E9" w:rsidRPr="00F129C8" w:rsidRDefault="007313E9">
      <w:pPr>
        <w:rPr>
          <w:lang w:val="sr-Latn-RS"/>
        </w:rPr>
      </w:pPr>
    </w:p>
    <w:sectPr w:rsidR="007313E9" w:rsidRPr="00F1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4E16"/>
    <w:multiLevelType w:val="hybridMultilevel"/>
    <w:tmpl w:val="DAC4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57DA0"/>
    <w:multiLevelType w:val="hybridMultilevel"/>
    <w:tmpl w:val="796E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6A1F"/>
    <w:multiLevelType w:val="hybridMultilevel"/>
    <w:tmpl w:val="F1447938"/>
    <w:lvl w:ilvl="0" w:tplc="24F061A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D3"/>
    <w:rsid w:val="00011F60"/>
    <w:rsid w:val="00013B90"/>
    <w:rsid w:val="00032C00"/>
    <w:rsid w:val="00047B15"/>
    <w:rsid w:val="0013515D"/>
    <w:rsid w:val="001B1404"/>
    <w:rsid w:val="00201788"/>
    <w:rsid w:val="0022704B"/>
    <w:rsid w:val="00247C65"/>
    <w:rsid w:val="00257DF0"/>
    <w:rsid w:val="002E7D69"/>
    <w:rsid w:val="003566AD"/>
    <w:rsid w:val="003C6295"/>
    <w:rsid w:val="004F3D5C"/>
    <w:rsid w:val="004F4765"/>
    <w:rsid w:val="00524660"/>
    <w:rsid w:val="00602F56"/>
    <w:rsid w:val="00612D89"/>
    <w:rsid w:val="00657A92"/>
    <w:rsid w:val="006A4798"/>
    <w:rsid w:val="006B4D3A"/>
    <w:rsid w:val="006C6F14"/>
    <w:rsid w:val="006F2F8E"/>
    <w:rsid w:val="006F41D3"/>
    <w:rsid w:val="00704642"/>
    <w:rsid w:val="007313E9"/>
    <w:rsid w:val="007D3320"/>
    <w:rsid w:val="007F3CC7"/>
    <w:rsid w:val="008C0402"/>
    <w:rsid w:val="00931A0B"/>
    <w:rsid w:val="00933B08"/>
    <w:rsid w:val="009362AB"/>
    <w:rsid w:val="00992234"/>
    <w:rsid w:val="009A7D54"/>
    <w:rsid w:val="009F4D89"/>
    <w:rsid w:val="00A40AB5"/>
    <w:rsid w:val="00B041F6"/>
    <w:rsid w:val="00B54CEA"/>
    <w:rsid w:val="00BF5366"/>
    <w:rsid w:val="00C11A0C"/>
    <w:rsid w:val="00CF7BA2"/>
    <w:rsid w:val="00D27D3E"/>
    <w:rsid w:val="00DD090B"/>
    <w:rsid w:val="00DE6567"/>
    <w:rsid w:val="00E36866"/>
    <w:rsid w:val="00E376F4"/>
    <w:rsid w:val="00E47DEF"/>
    <w:rsid w:val="00F10A96"/>
    <w:rsid w:val="00F129C8"/>
    <w:rsid w:val="00F35372"/>
    <w:rsid w:val="00F76DB2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F021995-0FD5-4C69-94CD-846893EB20B6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2F70435A-5F4E-4494-BBB1-237AB1E07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Vlado Filipovic</cp:lastModifiedBy>
  <cp:revision>11</cp:revision>
  <cp:lastPrinted>2018-07-01T11:47:00Z</cp:lastPrinted>
  <dcterms:created xsi:type="dcterms:W3CDTF">2018-07-01T11:21:00Z</dcterms:created>
  <dcterms:modified xsi:type="dcterms:W3CDTF">2018-07-01T11:47:00Z</dcterms:modified>
</cp:coreProperties>
</file>