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98" w:rsidRPr="006A4798" w:rsidRDefault="00CF7BA2" w:rsidP="006A4798">
      <w:pPr>
        <w:jc w:val="center"/>
        <w:rPr>
          <w:b/>
          <w:lang w:val="sr-Latn-RS"/>
        </w:rPr>
      </w:pPr>
      <w:r>
        <w:rPr>
          <w:b/>
          <w:lang w:val="sr-Cyrl-RS"/>
        </w:rPr>
        <w:t>Методика наставе рачунарства</w:t>
      </w:r>
      <w:r w:rsidR="006A4798" w:rsidRPr="006A4798">
        <w:rPr>
          <w:b/>
          <w:lang w:val="sr-Latn-RS"/>
        </w:rPr>
        <w:t xml:space="preserve"> (група 1)</w:t>
      </w:r>
    </w:p>
    <w:p w:rsidR="00201788" w:rsidRPr="00F129C8" w:rsidRDefault="006A4798" w:rsidP="006A4798">
      <w:pPr>
        <w:jc w:val="center"/>
        <w:rPr>
          <w:lang w:val="sr-Latn-RS"/>
        </w:rPr>
      </w:pPr>
      <w:r w:rsidRPr="006A4798">
        <w:rPr>
          <w:b/>
          <w:lang w:val="sr-Latn-RS"/>
        </w:rPr>
        <w:t>ј</w:t>
      </w:r>
      <w:proofErr w:type="spellStart"/>
      <w:r w:rsidR="00C11A0C">
        <w:rPr>
          <w:b/>
          <w:lang w:val="sr-Cyrl-RS"/>
        </w:rPr>
        <w:t>уни</w:t>
      </w:r>
      <w:proofErr w:type="spellEnd"/>
      <w:r w:rsidRPr="006A4798">
        <w:rPr>
          <w:b/>
          <w:lang w:val="sr-Latn-RS"/>
        </w:rPr>
        <w:t xml:space="preserve"> 2018.</w:t>
      </w:r>
    </w:p>
    <w:p w:rsidR="00F129C8" w:rsidRPr="00F129C8" w:rsidRDefault="00F129C8" w:rsidP="0013515D">
      <w:pPr>
        <w:rPr>
          <w:lang w:val="sr-Latn-RS"/>
        </w:rPr>
      </w:pPr>
      <w:r w:rsidRPr="00F129C8">
        <w:rPr>
          <w:lang w:val="sr-Latn-RS"/>
        </w:rPr>
        <w:t>______________________________________________________________________________</w:t>
      </w:r>
    </w:p>
    <w:p w:rsidR="00F129C8" w:rsidRDefault="00F129C8" w:rsidP="007F3CC7">
      <w:pPr>
        <w:rPr>
          <w:lang w:val="sr-Latn-RS"/>
        </w:rPr>
      </w:pPr>
      <w:r>
        <w:rPr>
          <w:lang w:val="sr-Latn-RS"/>
        </w:rPr>
        <w:t xml:space="preserve"> </w:t>
      </w:r>
    </w:p>
    <w:p w:rsidR="00011F60" w:rsidRDefault="006B4D3A" w:rsidP="007F3CC7">
      <w:pPr>
        <w:rPr>
          <w:lang w:val="sr-Cyrl-RS"/>
        </w:rPr>
      </w:pPr>
      <w:r w:rsidRPr="006B4D3A">
        <w:rPr>
          <w:lang w:val="sr-Latn-RS"/>
        </w:rPr>
        <w:t xml:space="preserve">Теоријски дио – </w:t>
      </w:r>
      <w:r w:rsidR="00CF7BA2">
        <w:rPr>
          <w:lang w:val="sr-Cyrl-RS"/>
        </w:rPr>
        <w:t>о</w:t>
      </w:r>
      <w:proofErr w:type="spellStart"/>
      <w:r w:rsidRPr="006B4D3A">
        <w:rPr>
          <w:lang w:val="sr-Latn-RS"/>
        </w:rPr>
        <w:t>вај</w:t>
      </w:r>
      <w:proofErr w:type="spellEnd"/>
      <w:r w:rsidRPr="006B4D3A">
        <w:rPr>
          <w:lang w:val="sr-Latn-RS"/>
        </w:rPr>
        <w:t xml:space="preserve"> дио испита се ради тако што се одговори на постављена питања пишу на папиру. Вријеме за теоријски дио је </w:t>
      </w:r>
      <w:r w:rsidR="009E3911">
        <w:rPr>
          <w:lang w:val="sr-Cyrl-RS"/>
        </w:rPr>
        <w:t>9</w:t>
      </w:r>
      <w:bookmarkStart w:id="0" w:name="_GoBack"/>
      <w:bookmarkEnd w:id="0"/>
      <w:r w:rsidR="00CF7BA2">
        <w:rPr>
          <w:lang w:val="sr-Cyrl-RS"/>
        </w:rPr>
        <w:t>0</w:t>
      </w:r>
      <w:r w:rsidRPr="006B4D3A">
        <w:rPr>
          <w:lang w:val="sr-Latn-RS"/>
        </w:rPr>
        <w:t xml:space="preserve"> минута.</w:t>
      </w:r>
    </w:p>
    <w:p w:rsidR="006B4D3A" w:rsidRPr="006B4D3A" w:rsidRDefault="006B4D3A" w:rsidP="007F3CC7">
      <w:pPr>
        <w:rPr>
          <w:lang w:val="sr-Cyrl-RS"/>
        </w:rPr>
      </w:pPr>
    </w:p>
    <w:p w:rsidR="009F4D89" w:rsidRPr="009A7D54" w:rsidRDefault="00247C65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методика? Описати однос између дидактике и методике</w:t>
      </w:r>
      <w:r w:rsidR="009F4D89">
        <w:rPr>
          <w:lang w:val="sr-Cyrl-RS"/>
        </w:rPr>
        <w:t>.</w:t>
      </w:r>
    </w:p>
    <w:p w:rsidR="009A7D54" w:rsidRPr="004938E0" w:rsidRDefault="00772B51" w:rsidP="00011F6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 xml:space="preserve">Шта је то знање, шта су то способности? Врсте способности. Материјална, функционална и васпитна страна образовања. </w:t>
      </w:r>
    </w:p>
    <w:p w:rsidR="004938E0" w:rsidRPr="001A37D7" w:rsidRDefault="004938E0" w:rsidP="004938E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је то индивидуални облик наставе? Описати карактеристике тог облика наставе.</w:t>
      </w:r>
    </w:p>
    <w:p w:rsidR="001A37D7" w:rsidRPr="008A140B" w:rsidRDefault="001A37D7" w:rsidP="004938E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Шта су то наставни методи? Описати најважније наставне методе.</w:t>
      </w:r>
      <w:r w:rsidR="00A12388">
        <w:rPr>
          <w:lang w:val="sr-Cyrl-RS"/>
        </w:rPr>
        <w:t xml:space="preserve"> Која су од њих најважнија за наставу информатике?</w:t>
      </w:r>
    </w:p>
    <w:p w:rsidR="008A140B" w:rsidRPr="009F4D89" w:rsidRDefault="008A140B" w:rsidP="004938E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Cyrl-RS"/>
        </w:rPr>
        <w:t>Описати начине за представљање видео записа у рачунару.</w:t>
      </w:r>
    </w:p>
    <w:p w:rsidR="004938E0" w:rsidRPr="009F4D89" w:rsidRDefault="004938E0" w:rsidP="004938E0">
      <w:pPr>
        <w:pStyle w:val="ListParagraph"/>
        <w:rPr>
          <w:lang w:val="sr-Latn-RS"/>
        </w:rPr>
      </w:pPr>
    </w:p>
    <w:p w:rsidR="00011F60" w:rsidRPr="00011F60" w:rsidRDefault="00011F60" w:rsidP="00F10A96">
      <w:pPr>
        <w:pStyle w:val="ListParagraph"/>
        <w:rPr>
          <w:lang w:val="sr-Latn-RS"/>
        </w:rPr>
      </w:pPr>
    </w:p>
    <w:p w:rsidR="007F3CC7" w:rsidRPr="00F129C8" w:rsidRDefault="007F3CC7" w:rsidP="007F3CC7">
      <w:pPr>
        <w:rPr>
          <w:lang w:val="sr-Latn-RS"/>
        </w:rPr>
      </w:pPr>
      <w:r w:rsidRPr="00F129C8">
        <w:rPr>
          <w:lang w:val="sr-Latn-RS"/>
        </w:rPr>
        <w:t> </w:t>
      </w:r>
    </w:p>
    <w:p w:rsidR="007313E9" w:rsidRPr="00F129C8" w:rsidRDefault="007313E9">
      <w:pPr>
        <w:rPr>
          <w:lang w:val="sr-Latn-RS"/>
        </w:rPr>
      </w:pPr>
    </w:p>
    <w:sectPr w:rsidR="007313E9" w:rsidRPr="00F12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4E16"/>
    <w:multiLevelType w:val="hybridMultilevel"/>
    <w:tmpl w:val="DAC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7DA0"/>
    <w:multiLevelType w:val="hybridMultilevel"/>
    <w:tmpl w:val="796E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6A1F"/>
    <w:multiLevelType w:val="hybridMultilevel"/>
    <w:tmpl w:val="F1447938"/>
    <w:lvl w:ilvl="0" w:tplc="24F061A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D3"/>
    <w:rsid w:val="00011F60"/>
    <w:rsid w:val="00032C00"/>
    <w:rsid w:val="0013515D"/>
    <w:rsid w:val="001A37D7"/>
    <w:rsid w:val="001B1404"/>
    <w:rsid w:val="00201788"/>
    <w:rsid w:val="0022704B"/>
    <w:rsid w:val="00247C65"/>
    <w:rsid w:val="00257DF0"/>
    <w:rsid w:val="002E7D69"/>
    <w:rsid w:val="003244C0"/>
    <w:rsid w:val="003566AD"/>
    <w:rsid w:val="003C6295"/>
    <w:rsid w:val="004938E0"/>
    <w:rsid w:val="004F4765"/>
    <w:rsid w:val="00524660"/>
    <w:rsid w:val="00602F56"/>
    <w:rsid w:val="00657A92"/>
    <w:rsid w:val="006A4798"/>
    <w:rsid w:val="006B4D3A"/>
    <w:rsid w:val="006C6F14"/>
    <w:rsid w:val="006F2F8E"/>
    <w:rsid w:val="006F41D3"/>
    <w:rsid w:val="007313E9"/>
    <w:rsid w:val="00772B51"/>
    <w:rsid w:val="007D3320"/>
    <w:rsid w:val="007F3CC7"/>
    <w:rsid w:val="008A140B"/>
    <w:rsid w:val="00931A0B"/>
    <w:rsid w:val="00933B08"/>
    <w:rsid w:val="009362AB"/>
    <w:rsid w:val="00992234"/>
    <w:rsid w:val="009A7D54"/>
    <w:rsid w:val="009E3911"/>
    <w:rsid w:val="009F4D89"/>
    <w:rsid w:val="00A12388"/>
    <w:rsid w:val="00A40AB5"/>
    <w:rsid w:val="00B041F6"/>
    <w:rsid w:val="00B54CEA"/>
    <w:rsid w:val="00B70049"/>
    <w:rsid w:val="00BF5366"/>
    <w:rsid w:val="00C11A0C"/>
    <w:rsid w:val="00CF7BA2"/>
    <w:rsid w:val="00D27D3E"/>
    <w:rsid w:val="00E36866"/>
    <w:rsid w:val="00E376F4"/>
    <w:rsid w:val="00E47DEF"/>
    <w:rsid w:val="00F10A96"/>
    <w:rsid w:val="00F129C8"/>
    <w:rsid w:val="00F7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2E3328B-E4F8-4FF5-AC42-BF7F26FFB70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F17932E5-F9D6-413B-9954-C6737600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1094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Vlado Filipovic</cp:lastModifiedBy>
  <cp:revision>27</cp:revision>
  <cp:lastPrinted>2018-07-01T11:47:00Z</cp:lastPrinted>
  <dcterms:created xsi:type="dcterms:W3CDTF">2018-02-05T16:16:00Z</dcterms:created>
  <dcterms:modified xsi:type="dcterms:W3CDTF">2018-07-01T11:47:00Z</dcterms:modified>
</cp:coreProperties>
</file>